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0E9D47"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1127FFA" wp14:editId="6DC4803F">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27A7C238" w14:textId="77777777" w:rsidTr="00185F4A">
        <w:trPr>
          <w:trHeight w:val="1083"/>
        </w:trPr>
        <w:tc>
          <w:tcPr>
            <w:tcW w:w="10790" w:type="dxa"/>
            <w:gridSpan w:val="9"/>
          </w:tcPr>
          <w:p w14:paraId="33B45182" w14:textId="77777777" w:rsidR="00DF198B" w:rsidRDefault="00DF198B"/>
        </w:tc>
      </w:tr>
      <w:tr w:rsidR="00DF198B" w14:paraId="6F404450" w14:textId="77777777" w:rsidTr="00185F4A">
        <w:trPr>
          <w:trHeight w:val="1068"/>
        </w:trPr>
        <w:tc>
          <w:tcPr>
            <w:tcW w:w="1198" w:type="dxa"/>
            <w:gridSpan w:val="2"/>
            <w:tcBorders>
              <w:right w:val="single" w:sz="18" w:space="0" w:color="476166" w:themeColor="accent1"/>
            </w:tcBorders>
          </w:tcPr>
          <w:p w14:paraId="69D29796"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F0E4D01" w14:textId="2438342B" w:rsidR="00DF198B" w:rsidRPr="00DF198B" w:rsidRDefault="006E69F6" w:rsidP="00874FE7">
            <w:pPr>
              <w:pStyle w:val="Heading1"/>
            </w:pPr>
            <w:r>
              <w:t>Hashing Function Analysis</w:t>
            </w:r>
          </w:p>
        </w:tc>
        <w:tc>
          <w:tcPr>
            <w:tcW w:w="1199" w:type="dxa"/>
            <w:gridSpan w:val="2"/>
            <w:tcBorders>
              <w:left w:val="single" w:sz="18" w:space="0" w:color="476166" w:themeColor="accent1"/>
            </w:tcBorders>
          </w:tcPr>
          <w:p w14:paraId="72ACEE56" w14:textId="77777777" w:rsidR="00DF198B" w:rsidRDefault="00DF198B"/>
        </w:tc>
      </w:tr>
      <w:tr w:rsidR="00DF198B" w14:paraId="137FAECF" w14:textId="77777777" w:rsidTr="00185F4A">
        <w:trPr>
          <w:trHeight w:val="1837"/>
        </w:trPr>
        <w:tc>
          <w:tcPr>
            <w:tcW w:w="1170" w:type="dxa"/>
          </w:tcPr>
          <w:p w14:paraId="0F89A0A2" w14:textId="77777777" w:rsidR="00DF198B" w:rsidRDefault="00DF198B"/>
        </w:tc>
        <w:tc>
          <w:tcPr>
            <w:tcW w:w="8460" w:type="dxa"/>
            <w:gridSpan w:val="7"/>
          </w:tcPr>
          <w:p w14:paraId="2DE42C29" w14:textId="77777777" w:rsidR="00DF198B" w:rsidRDefault="00DF198B"/>
        </w:tc>
        <w:tc>
          <w:tcPr>
            <w:tcW w:w="1160" w:type="dxa"/>
          </w:tcPr>
          <w:p w14:paraId="257EFB69" w14:textId="77777777" w:rsidR="00DF198B" w:rsidRDefault="00DF198B"/>
        </w:tc>
      </w:tr>
      <w:tr w:rsidR="00DF198B" w14:paraId="076C7F37" w14:textId="77777777" w:rsidTr="00185F4A">
        <w:trPr>
          <w:trHeight w:val="929"/>
        </w:trPr>
        <w:tc>
          <w:tcPr>
            <w:tcW w:w="2397" w:type="dxa"/>
            <w:gridSpan w:val="4"/>
          </w:tcPr>
          <w:p w14:paraId="2461EF80" w14:textId="77777777" w:rsidR="00DF198B" w:rsidRDefault="00DF198B"/>
        </w:tc>
        <w:tc>
          <w:tcPr>
            <w:tcW w:w="5995" w:type="dxa"/>
            <w:shd w:val="clear" w:color="auto" w:fill="FFFFFF" w:themeFill="background1"/>
          </w:tcPr>
          <w:p w14:paraId="5C2DD318" w14:textId="77777777" w:rsidR="00DF198B" w:rsidRPr="00DF198B" w:rsidRDefault="00DF198B" w:rsidP="00DF198B">
            <w:pPr>
              <w:jc w:val="center"/>
              <w:rPr>
                <w:rFonts w:ascii="Georgia" w:hAnsi="Georgia"/>
                <w:sz w:val="48"/>
                <w:szCs w:val="48"/>
              </w:rPr>
            </w:pPr>
          </w:p>
        </w:tc>
        <w:tc>
          <w:tcPr>
            <w:tcW w:w="2398" w:type="dxa"/>
            <w:gridSpan w:val="4"/>
          </w:tcPr>
          <w:p w14:paraId="65083880" w14:textId="77777777" w:rsidR="00DF198B" w:rsidRDefault="00DF198B"/>
        </w:tc>
      </w:tr>
      <w:tr w:rsidR="00DF198B" w14:paraId="53CC92C0" w14:textId="77777777" w:rsidTr="00185F4A">
        <w:trPr>
          <w:trHeight w:val="1460"/>
        </w:trPr>
        <w:tc>
          <w:tcPr>
            <w:tcW w:w="2397" w:type="dxa"/>
            <w:gridSpan w:val="4"/>
          </w:tcPr>
          <w:p w14:paraId="685905FE" w14:textId="77777777" w:rsidR="00DF198B" w:rsidRDefault="00DF198B"/>
        </w:tc>
        <w:tc>
          <w:tcPr>
            <w:tcW w:w="5995" w:type="dxa"/>
            <w:shd w:val="clear" w:color="auto" w:fill="FFFFFF" w:themeFill="background1"/>
          </w:tcPr>
          <w:p w14:paraId="3A47D723" w14:textId="4090586E" w:rsidR="00DF198B" w:rsidRPr="00DF198B" w:rsidRDefault="006E69F6" w:rsidP="00874FE7">
            <w:pPr>
              <w:pStyle w:val="Heading2"/>
            </w:pPr>
            <w:r>
              <w:t>Ben Khabazan</w:t>
            </w:r>
          </w:p>
        </w:tc>
        <w:tc>
          <w:tcPr>
            <w:tcW w:w="2398" w:type="dxa"/>
            <w:gridSpan w:val="4"/>
          </w:tcPr>
          <w:p w14:paraId="711528D6" w14:textId="77777777" w:rsidR="00DF198B" w:rsidRDefault="00DF198B"/>
        </w:tc>
      </w:tr>
      <w:tr w:rsidR="00DF198B" w14:paraId="2F436800" w14:textId="77777777" w:rsidTr="00185F4A">
        <w:trPr>
          <w:trHeight w:val="7176"/>
        </w:trPr>
        <w:tc>
          <w:tcPr>
            <w:tcW w:w="2397" w:type="dxa"/>
            <w:gridSpan w:val="4"/>
            <w:vAlign w:val="bottom"/>
          </w:tcPr>
          <w:p w14:paraId="6A26B71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A4A403F" w14:textId="239A0CFD" w:rsidR="00DF198B" w:rsidRPr="00DF198B" w:rsidRDefault="006E69F6" w:rsidP="00874FE7">
            <w:pPr>
              <w:pStyle w:val="Heading3"/>
            </w:pPr>
            <w:r>
              <w:t>March 11, 2020</w:t>
            </w:r>
          </w:p>
          <w:p w14:paraId="3D8FA3C1" w14:textId="77777777" w:rsidR="00874FE7" w:rsidRPr="00DF198B" w:rsidRDefault="003570FB" w:rsidP="00874FE7">
            <w:pPr>
              <w:pStyle w:val="Heading3"/>
            </w:pPr>
            <w:sdt>
              <w:sdtPr>
                <w:id w:val="-1516760087"/>
                <w:placeholder>
                  <w:docPart w:val="6F908578496942F18B6B3C4324FE5670"/>
                </w:placeholder>
                <w:temporary/>
                <w:showingPlcHdr/>
                <w15:appearance w15:val="hidden"/>
              </w:sdtPr>
              <w:sdtEndPr/>
              <w:sdtContent>
                <w:r w:rsidR="00874FE7" w:rsidRPr="00DF198B">
                  <w:t>—</w:t>
                </w:r>
              </w:sdtContent>
            </w:sdt>
          </w:p>
          <w:p w14:paraId="4A89E80C" w14:textId="1ADCBD62" w:rsidR="00DF198B" w:rsidRPr="00DF198B" w:rsidRDefault="006E69F6" w:rsidP="00874FE7">
            <w:pPr>
              <w:pStyle w:val="Heading3"/>
            </w:pPr>
            <w:r>
              <w:t>Data Structures, Algorithms, and Discrete Mathematics II</w:t>
            </w:r>
          </w:p>
          <w:p w14:paraId="2797F265" w14:textId="77777777" w:rsidR="00DF198B" w:rsidRPr="00DF198B" w:rsidRDefault="003570FB" w:rsidP="00874FE7">
            <w:pPr>
              <w:pStyle w:val="Heading3"/>
            </w:pPr>
            <w:sdt>
              <w:sdtPr>
                <w:id w:val="1492440299"/>
                <w:placeholder>
                  <w:docPart w:val="7CEF7DA4E6E84C98B941A07086731E85"/>
                </w:placeholder>
                <w:temporary/>
                <w:showingPlcHdr/>
                <w15:appearance w15:val="hidden"/>
              </w:sdtPr>
              <w:sdtEndPr/>
              <w:sdtContent>
                <w:r w:rsidR="00874FE7" w:rsidRPr="00DF198B">
                  <w:t>—</w:t>
                </w:r>
              </w:sdtContent>
            </w:sdt>
          </w:p>
          <w:p w14:paraId="0B3AE4F6" w14:textId="1B77FA11" w:rsidR="00DF198B" w:rsidRDefault="006E69F6" w:rsidP="00874FE7">
            <w:pPr>
              <w:pStyle w:val="Heading3"/>
            </w:pPr>
            <w:r>
              <w:t>Christopher Esp</w:t>
            </w:r>
            <w:r w:rsidR="0048739C">
              <w:t>osito</w:t>
            </w:r>
          </w:p>
          <w:p w14:paraId="6D6E63CB" w14:textId="77777777" w:rsidR="00DF198B" w:rsidRPr="00DF198B" w:rsidRDefault="00DF198B" w:rsidP="00DF198B"/>
        </w:tc>
        <w:tc>
          <w:tcPr>
            <w:tcW w:w="2398" w:type="dxa"/>
            <w:gridSpan w:val="4"/>
            <w:vAlign w:val="bottom"/>
          </w:tcPr>
          <w:p w14:paraId="3EF745F4" w14:textId="77777777" w:rsidR="00DF198B" w:rsidRDefault="00DF198B" w:rsidP="00DF198B">
            <w:pPr>
              <w:jc w:val="center"/>
            </w:pPr>
          </w:p>
        </w:tc>
      </w:tr>
      <w:tr w:rsidR="00DF198B" w14:paraId="569FDF2D" w14:textId="77777777" w:rsidTr="00185F4A">
        <w:tc>
          <w:tcPr>
            <w:tcW w:w="2340" w:type="dxa"/>
            <w:gridSpan w:val="3"/>
          </w:tcPr>
          <w:p w14:paraId="47F990FB" w14:textId="77777777" w:rsidR="00DF198B" w:rsidRDefault="00DF198B"/>
        </w:tc>
        <w:tc>
          <w:tcPr>
            <w:tcW w:w="6120" w:type="dxa"/>
            <w:gridSpan w:val="3"/>
          </w:tcPr>
          <w:p w14:paraId="4C3BC3E0" w14:textId="77777777" w:rsidR="00DF198B" w:rsidRDefault="00DF198B"/>
        </w:tc>
        <w:tc>
          <w:tcPr>
            <w:tcW w:w="2330" w:type="dxa"/>
            <w:gridSpan w:val="3"/>
          </w:tcPr>
          <w:p w14:paraId="2BD64849" w14:textId="77777777" w:rsidR="00DF198B" w:rsidRDefault="00DF198B"/>
        </w:tc>
      </w:tr>
    </w:tbl>
    <w:p w14:paraId="4E41A633" w14:textId="77777777" w:rsidR="00DF198B" w:rsidRDefault="00DF198B"/>
    <w:p w14:paraId="482CC7C8" w14:textId="77777777" w:rsidR="00E74B29" w:rsidRDefault="000E4641" w:rsidP="0048120C">
      <w:pPr>
        <w:pStyle w:val="GraphicAnchor"/>
      </w:pPr>
      <w:bookmarkStart w:id="0" w:name="_GoBack"/>
      <w:bookmarkEnd w:id="0"/>
      <w:r w:rsidRPr="004909D9">
        <w:rPr>
          <w:noProof/>
          <w:lang w:eastAsia="en-AU"/>
        </w:rPr>
        <w:lastRenderedPageBreak/>
        <w:drawing>
          <wp:anchor distT="0" distB="0" distL="114300" distR="114300" simplePos="0" relativeHeight="251662336" behindDoc="1" locked="0" layoutInCell="1" allowOverlap="1" wp14:anchorId="66034F69" wp14:editId="280A54D3">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7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7553"/>
      </w:tblGrid>
      <w:tr w:rsidR="0048120C" w14:paraId="07E7496E" w14:textId="77777777" w:rsidTr="0048739C">
        <w:trPr>
          <w:trHeight w:val="2537"/>
        </w:trPr>
        <w:tc>
          <w:tcPr>
            <w:tcW w:w="2158" w:type="dxa"/>
            <w:gridSpan w:val="2"/>
          </w:tcPr>
          <w:p w14:paraId="78F9182C" w14:textId="77777777" w:rsidR="0048120C" w:rsidRDefault="0048120C"/>
        </w:tc>
        <w:tc>
          <w:tcPr>
            <w:tcW w:w="2158" w:type="dxa"/>
            <w:tcBorders>
              <w:bottom w:val="single" w:sz="18" w:space="0" w:color="476166" w:themeColor="accent1"/>
            </w:tcBorders>
          </w:tcPr>
          <w:p w14:paraId="07214BFF" w14:textId="77777777" w:rsidR="0048120C" w:rsidRDefault="0048120C"/>
        </w:tc>
        <w:tc>
          <w:tcPr>
            <w:tcW w:w="2158" w:type="dxa"/>
            <w:tcBorders>
              <w:bottom w:val="single" w:sz="18" w:space="0" w:color="476166" w:themeColor="accent1"/>
            </w:tcBorders>
          </w:tcPr>
          <w:p w14:paraId="236D1A6E" w14:textId="77777777" w:rsidR="0048120C" w:rsidRDefault="0048120C"/>
        </w:tc>
        <w:tc>
          <w:tcPr>
            <w:tcW w:w="2158" w:type="dxa"/>
            <w:tcBorders>
              <w:bottom w:val="single" w:sz="18" w:space="0" w:color="476166" w:themeColor="accent1"/>
            </w:tcBorders>
          </w:tcPr>
          <w:p w14:paraId="2B9BA88E" w14:textId="77777777" w:rsidR="0048120C" w:rsidRDefault="0048120C"/>
        </w:tc>
        <w:tc>
          <w:tcPr>
            <w:tcW w:w="2158" w:type="dxa"/>
            <w:gridSpan w:val="2"/>
          </w:tcPr>
          <w:p w14:paraId="0D9E2B14" w14:textId="77777777" w:rsidR="0048120C" w:rsidRDefault="0048120C"/>
        </w:tc>
      </w:tr>
      <w:tr w:rsidR="0048120C" w14:paraId="2D141ADC" w14:textId="77777777" w:rsidTr="0048739C">
        <w:trPr>
          <w:trHeight w:val="800"/>
        </w:trPr>
        <w:tc>
          <w:tcPr>
            <w:tcW w:w="2158" w:type="dxa"/>
            <w:gridSpan w:val="2"/>
            <w:tcBorders>
              <w:right w:val="single" w:sz="18" w:space="0" w:color="476166" w:themeColor="accent1"/>
            </w:tcBorders>
          </w:tcPr>
          <w:p w14:paraId="4EF8A60D"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4071731" w14:textId="2C901A68" w:rsidR="0048120C" w:rsidRDefault="006E69F6" w:rsidP="00837914">
            <w:pPr>
              <w:pStyle w:val="Heading4"/>
            </w:pPr>
            <w:r>
              <w:t>Understanding Hashing</w:t>
            </w:r>
          </w:p>
        </w:tc>
        <w:tc>
          <w:tcPr>
            <w:tcW w:w="2158" w:type="dxa"/>
            <w:gridSpan w:val="2"/>
            <w:tcBorders>
              <w:left w:val="single" w:sz="18" w:space="0" w:color="476166" w:themeColor="accent1"/>
            </w:tcBorders>
          </w:tcPr>
          <w:p w14:paraId="0F117DCF" w14:textId="77777777" w:rsidR="0048120C" w:rsidRDefault="0048120C"/>
        </w:tc>
      </w:tr>
      <w:tr w:rsidR="0048120C" w14:paraId="0F403491" w14:textId="77777777" w:rsidTr="0048739C">
        <w:tc>
          <w:tcPr>
            <w:tcW w:w="2158" w:type="dxa"/>
            <w:gridSpan w:val="2"/>
          </w:tcPr>
          <w:p w14:paraId="77572749" w14:textId="77777777" w:rsidR="0048120C" w:rsidRDefault="0048120C"/>
        </w:tc>
        <w:tc>
          <w:tcPr>
            <w:tcW w:w="2158" w:type="dxa"/>
            <w:tcBorders>
              <w:top w:val="single" w:sz="18" w:space="0" w:color="476166" w:themeColor="accent1"/>
            </w:tcBorders>
          </w:tcPr>
          <w:p w14:paraId="658B12A7" w14:textId="77777777" w:rsidR="0048120C" w:rsidRDefault="0048120C"/>
        </w:tc>
        <w:tc>
          <w:tcPr>
            <w:tcW w:w="2158" w:type="dxa"/>
            <w:tcBorders>
              <w:top w:val="single" w:sz="18" w:space="0" w:color="476166" w:themeColor="accent1"/>
            </w:tcBorders>
          </w:tcPr>
          <w:p w14:paraId="235789AE" w14:textId="77777777" w:rsidR="0048120C" w:rsidRDefault="0048120C"/>
        </w:tc>
        <w:tc>
          <w:tcPr>
            <w:tcW w:w="2158" w:type="dxa"/>
            <w:tcBorders>
              <w:top w:val="single" w:sz="18" w:space="0" w:color="476166" w:themeColor="accent1"/>
            </w:tcBorders>
          </w:tcPr>
          <w:p w14:paraId="70499919" w14:textId="77777777" w:rsidR="0048120C" w:rsidRDefault="0048120C"/>
        </w:tc>
        <w:tc>
          <w:tcPr>
            <w:tcW w:w="2158" w:type="dxa"/>
            <w:gridSpan w:val="2"/>
          </w:tcPr>
          <w:p w14:paraId="52833976" w14:textId="77777777" w:rsidR="0048120C" w:rsidRDefault="0048120C"/>
        </w:tc>
      </w:tr>
      <w:tr w:rsidR="0048120C" w14:paraId="7C29C811" w14:textId="77777777" w:rsidTr="00783226">
        <w:trPr>
          <w:trHeight w:val="3870"/>
        </w:trPr>
        <w:tc>
          <w:tcPr>
            <w:tcW w:w="1079" w:type="dxa"/>
          </w:tcPr>
          <w:p w14:paraId="2D2D6A34" w14:textId="77777777" w:rsidR="0048120C" w:rsidRDefault="0048120C"/>
        </w:tc>
        <w:tc>
          <w:tcPr>
            <w:tcW w:w="8632" w:type="dxa"/>
            <w:gridSpan w:val="5"/>
            <w:tcBorders>
              <w:top w:val="single" w:sz="18" w:space="0" w:color="476166" w:themeColor="accent1"/>
              <w:bottom w:val="single" w:sz="18" w:space="0" w:color="476166" w:themeColor="accent1"/>
            </w:tcBorders>
          </w:tcPr>
          <w:p w14:paraId="42502A54" w14:textId="0E8F8708" w:rsidR="0048120C" w:rsidRPr="0048120C" w:rsidRDefault="006E69F6" w:rsidP="00A2065D">
            <w:pPr>
              <w:pStyle w:val="Heading5"/>
              <w:spacing w:line="360" w:lineRule="auto"/>
            </w:pPr>
            <w:r>
              <w:t>Hash Tables</w:t>
            </w:r>
          </w:p>
          <w:p w14:paraId="18749F67" w14:textId="77777777" w:rsidR="0048120C" w:rsidRDefault="0048120C" w:rsidP="00A2065D">
            <w:pPr>
              <w:spacing w:line="360" w:lineRule="auto"/>
            </w:pPr>
          </w:p>
          <w:p w14:paraId="7E618C13" w14:textId="7A86FE12" w:rsidR="0048120C" w:rsidRDefault="006E69F6" w:rsidP="00A2065D">
            <w:pPr>
              <w:pStyle w:val="Text"/>
              <w:spacing w:line="360" w:lineRule="auto"/>
            </w:pPr>
            <w:r>
              <w:t xml:space="preserve">Hash </w:t>
            </w:r>
            <w:r w:rsidR="007D0FCF">
              <w:t>t</w:t>
            </w:r>
            <w:r>
              <w:t xml:space="preserve">able I a data structure that stores data in an associative manner which allows for a highly efficient calling, storing, and retrieving of data. In this assignment, I have used an array of size 4177 that stores Node values that hold one string format, and a link to another Node (defaulted to 0). The collision handling that I have implemented is to list the Nodes after one another such as a linked-list. This allows for collisions to be chained together and later called if needed without hassle. </w:t>
            </w:r>
          </w:p>
        </w:tc>
        <w:tc>
          <w:tcPr>
            <w:tcW w:w="1079" w:type="dxa"/>
          </w:tcPr>
          <w:p w14:paraId="7F47AFA2" w14:textId="77777777" w:rsidR="0048120C" w:rsidRDefault="0048120C"/>
        </w:tc>
      </w:tr>
      <w:tr w:rsidR="007D0FCF" w14:paraId="6D9CEB81" w14:textId="77777777" w:rsidTr="0048739C">
        <w:trPr>
          <w:gridAfter w:val="1"/>
          <w:wAfter w:w="7553" w:type="dxa"/>
          <w:trHeight w:val="4546"/>
        </w:trPr>
        <w:tc>
          <w:tcPr>
            <w:tcW w:w="1079" w:type="dxa"/>
          </w:tcPr>
          <w:p w14:paraId="18019765" w14:textId="77777777" w:rsidR="007D0FCF" w:rsidRDefault="007D0FCF" w:rsidP="00CB1C6A"/>
        </w:tc>
        <w:tc>
          <w:tcPr>
            <w:tcW w:w="8632" w:type="dxa"/>
            <w:gridSpan w:val="5"/>
            <w:tcBorders>
              <w:top w:val="single" w:sz="18" w:space="0" w:color="476166" w:themeColor="accent1"/>
              <w:bottom w:val="single" w:sz="18" w:space="0" w:color="476166" w:themeColor="accent1"/>
            </w:tcBorders>
          </w:tcPr>
          <w:p w14:paraId="1019BDC2" w14:textId="44FA0F2B" w:rsidR="007D0FCF" w:rsidRPr="0048120C" w:rsidRDefault="007D0FCF" w:rsidP="00A2065D">
            <w:pPr>
              <w:pStyle w:val="Heading5"/>
              <w:spacing w:line="360" w:lineRule="auto"/>
            </w:pPr>
            <w:r>
              <w:t xml:space="preserve">Hash </w:t>
            </w:r>
            <w:r>
              <w:t>Functions</w:t>
            </w:r>
          </w:p>
          <w:p w14:paraId="46917A91" w14:textId="77777777" w:rsidR="007D0FCF" w:rsidRDefault="007D0FCF" w:rsidP="00A2065D">
            <w:pPr>
              <w:spacing w:line="360" w:lineRule="auto"/>
            </w:pPr>
          </w:p>
          <w:p w14:paraId="04354030" w14:textId="77777777" w:rsidR="00A2065D" w:rsidRDefault="007D0FCF" w:rsidP="00A2065D">
            <w:pPr>
              <w:pStyle w:val="Text"/>
              <w:spacing w:line="360" w:lineRule="auto"/>
            </w:pPr>
            <w:r>
              <w:t xml:space="preserve">The hash function is how a hash table stores data efficiently. It calculates an automated index for the data passed in and stores it within the array based on that index. If the hashing function is efficient and ‘perfect’, there would be minimal to no collision within the array, making the usage of a hash table very efficient. In this assignment, there are three total hashing algorithms used and compared in order to understand the distribution of data and its </w:t>
            </w:r>
          </w:p>
          <w:p w14:paraId="412BEF62" w14:textId="77777777" w:rsidR="00A2065D" w:rsidRDefault="00A2065D" w:rsidP="00A2065D">
            <w:pPr>
              <w:pStyle w:val="Text"/>
              <w:spacing w:line="360" w:lineRule="auto"/>
            </w:pPr>
          </w:p>
          <w:p w14:paraId="1D8AE9E8" w14:textId="09EC169B" w:rsidR="007D0FCF" w:rsidRDefault="007D0FCF" w:rsidP="00A2065D">
            <w:pPr>
              <w:pStyle w:val="Text"/>
              <w:spacing w:line="360" w:lineRule="auto"/>
            </w:pPr>
            <w:r>
              <w:t xml:space="preserve">efficiency. </w:t>
            </w:r>
            <w:r w:rsidR="00783226">
              <w:t xml:space="preserve">The outcome of the tests </w:t>
            </w:r>
            <w:r w:rsidR="00A2065D">
              <w:t>are</w:t>
            </w:r>
            <w:r w:rsidR="00783226">
              <w:t xml:space="preserve"> stored within the spreadsheet</w:t>
            </w:r>
            <w:r w:rsidR="00A2065D">
              <w:t>s</w:t>
            </w:r>
            <w:r w:rsidR="00783226">
              <w:t xml:space="preserve"> attached with this document and includes the histogram with the chain length and the number of times repeated specified within the document. </w:t>
            </w:r>
          </w:p>
          <w:p w14:paraId="5D8E867F" w14:textId="77777777" w:rsidR="00A2065D" w:rsidRDefault="00A2065D" w:rsidP="00A2065D">
            <w:pPr>
              <w:pStyle w:val="Text"/>
              <w:spacing w:line="360" w:lineRule="auto"/>
            </w:pPr>
          </w:p>
          <w:p w14:paraId="5BD3BB08" w14:textId="77777777" w:rsidR="00A2065D" w:rsidRDefault="00A2065D" w:rsidP="00A2065D">
            <w:pPr>
              <w:pStyle w:val="Text"/>
              <w:spacing w:line="360" w:lineRule="auto"/>
            </w:pPr>
          </w:p>
          <w:p w14:paraId="747DFE60" w14:textId="77777777" w:rsidR="00A2065D" w:rsidRDefault="00A2065D" w:rsidP="00A2065D">
            <w:pPr>
              <w:pStyle w:val="Text"/>
              <w:spacing w:line="360" w:lineRule="auto"/>
            </w:pPr>
          </w:p>
          <w:p w14:paraId="7FCE711D" w14:textId="77777777" w:rsidR="00A2065D" w:rsidRDefault="00A2065D" w:rsidP="00A2065D">
            <w:pPr>
              <w:pStyle w:val="Text"/>
              <w:spacing w:line="360" w:lineRule="auto"/>
            </w:pPr>
          </w:p>
          <w:p w14:paraId="13E7828C" w14:textId="77777777" w:rsidR="00A2065D" w:rsidRDefault="00A2065D" w:rsidP="00A2065D">
            <w:pPr>
              <w:pStyle w:val="Text"/>
              <w:spacing w:line="360" w:lineRule="auto"/>
            </w:pPr>
          </w:p>
          <w:p w14:paraId="01110F99" w14:textId="77777777" w:rsidR="00A2065D" w:rsidRDefault="00A2065D" w:rsidP="00A2065D">
            <w:pPr>
              <w:pStyle w:val="Text"/>
              <w:spacing w:line="360" w:lineRule="auto"/>
            </w:pPr>
          </w:p>
          <w:p w14:paraId="5FEE3A2A" w14:textId="77777777" w:rsidR="00A2065D" w:rsidRDefault="00A2065D" w:rsidP="00A2065D">
            <w:pPr>
              <w:pStyle w:val="Text"/>
              <w:spacing w:line="360" w:lineRule="auto"/>
            </w:pPr>
          </w:p>
          <w:p w14:paraId="441F2E2A" w14:textId="77777777" w:rsidR="00A2065D" w:rsidRDefault="00A2065D" w:rsidP="00A2065D">
            <w:pPr>
              <w:pStyle w:val="Text"/>
              <w:spacing w:line="360" w:lineRule="auto"/>
            </w:pPr>
          </w:p>
          <w:p w14:paraId="1D9AACBF" w14:textId="77777777" w:rsidR="00A2065D" w:rsidRDefault="00A2065D" w:rsidP="00A2065D">
            <w:pPr>
              <w:pStyle w:val="Text"/>
              <w:spacing w:line="360" w:lineRule="auto"/>
            </w:pPr>
          </w:p>
          <w:p w14:paraId="05C1E29A" w14:textId="77777777" w:rsidR="00A2065D" w:rsidRDefault="00A2065D" w:rsidP="00A2065D">
            <w:pPr>
              <w:pStyle w:val="Text"/>
              <w:spacing w:line="360" w:lineRule="auto"/>
            </w:pPr>
          </w:p>
          <w:p w14:paraId="0F4D2BCE" w14:textId="77777777" w:rsidR="00A2065D" w:rsidRDefault="00A2065D" w:rsidP="00A2065D">
            <w:pPr>
              <w:pStyle w:val="Text"/>
              <w:spacing w:line="360" w:lineRule="auto"/>
            </w:pPr>
          </w:p>
          <w:p w14:paraId="02A99ED8" w14:textId="77777777" w:rsidR="00A2065D" w:rsidRDefault="00A2065D" w:rsidP="00A2065D">
            <w:pPr>
              <w:pStyle w:val="Text"/>
              <w:spacing w:line="360" w:lineRule="auto"/>
            </w:pPr>
          </w:p>
          <w:p w14:paraId="5B6B2D4C" w14:textId="77777777" w:rsidR="00A2065D" w:rsidRDefault="00A2065D" w:rsidP="00A2065D">
            <w:pPr>
              <w:pStyle w:val="Text"/>
              <w:spacing w:line="360" w:lineRule="auto"/>
            </w:pPr>
          </w:p>
          <w:p w14:paraId="08DA8E9D" w14:textId="77777777" w:rsidR="00A2065D" w:rsidRDefault="00A2065D" w:rsidP="00A2065D">
            <w:pPr>
              <w:pStyle w:val="Text"/>
              <w:spacing w:line="360" w:lineRule="auto"/>
            </w:pPr>
          </w:p>
          <w:p w14:paraId="1885E111" w14:textId="77777777" w:rsidR="00A2065D" w:rsidRDefault="00A2065D" w:rsidP="00A2065D">
            <w:pPr>
              <w:pStyle w:val="Text"/>
              <w:spacing w:line="360" w:lineRule="auto"/>
            </w:pPr>
          </w:p>
          <w:p w14:paraId="2B32F99B" w14:textId="77777777" w:rsidR="00A2065D" w:rsidRDefault="00A2065D" w:rsidP="00A2065D">
            <w:pPr>
              <w:pStyle w:val="Text"/>
              <w:spacing w:line="360" w:lineRule="auto"/>
            </w:pPr>
          </w:p>
          <w:p w14:paraId="266AA3B1" w14:textId="77777777" w:rsidR="00A2065D" w:rsidRDefault="00A2065D" w:rsidP="00A2065D">
            <w:pPr>
              <w:pStyle w:val="Text"/>
              <w:spacing w:line="360" w:lineRule="auto"/>
            </w:pPr>
          </w:p>
          <w:p w14:paraId="51C530D8" w14:textId="77777777" w:rsidR="00A2065D" w:rsidRDefault="00A2065D" w:rsidP="00A2065D">
            <w:pPr>
              <w:pStyle w:val="Text"/>
              <w:spacing w:line="360" w:lineRule="auto"/>
            </w:pPr>
          </w:p>
          <w:p w14:paraId="4A7480B9" w14:textId="77777777" w:rsidR="00A2065D" w:rsidRDefault="00A2065D" w:rsidP="00A2065D">
            <w:pPr>
              <w:pStyle w:val="Text"/>
              <w:spacing w:line="360" w:lineRule="auto"/>
            </w:pPr>
          </w:p>
          <w:p w14:paraId="768825AD" w14:textId="77777777" w:rsidR="00A2065D" w:rsidRDefault="00A2065D" w:rsidP="00A2065D">
            <w:pPr>
              <w:pStyle w:val="Text"/>
              <w:spacing w:line="360" w:lineRule="auto"/>
            </w:pPr>
          </w:p>
          <w:p w14:paraId="6BDF49C4" w14:textId="77777777" w:rsidR="00A2065D" w:rsidRDefault="00A2065D" w:rsidP="00A2065D">
            <w:pPr>
              <w:pStyle w:val="Text"/>
              <w:spacing w:line="360" w:lineRule="auto"/>
            </w:pPr>
          </w:p>
          <w:p w14:paraId="4104D2AD" w14:textId="77777777" w:rsidR="00A2065D" w:rsidRDefault="00A2065D" w:rsidP="00A2065D">
            <w:pPr>
              <w:pStyle w:val="Text"/>
              <w:spacing w:line="360" w:lineRule="auto"/>
            </w:pPr>
          </w:p>
          <w:p w14:paraId="5617E444" w14:textId="701DC469" w:rsidR="00A2065D" w:rsidRDefault="00A2065D" w:rsidP="00A2065D">
            <w:pPr>
              <w:pStyle w:val="Text"/>
              <w:spacing w:line="360" w:lineRule="auto"/>
            </w:pPr>
          </w:p>
        </w:tc>
      </w:tr>
    </w:tbl>
    <w:p w14:paraId="1DF8E915" w14:textId="1E387814" w:rsidR="0048120C" w:rsidRDefault="0048120C"/>
    <w:tbl>
      <w:tblPr>
        <w:tblStyle w:val="TableGrid"/>
        <w:tblW w:w="17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7553"/>
      </w:tblGrid>
      <w:tr w:rsidR="0048739C" w14:paraId="265FD1BC" w14:textId="77777777" w:rsidTr="0048739C">
        <w:trPr>
          <w:trHeight w:val="2537"/>
        </w:trPr>
        <w:tc>
          <w:tcPr>
            <w:tcW w:w="2158" w:type="dxa"/>
            <w:gridSpan w:val="2"/>
          </w:tcPr>
          <w:p w14:paraId="3BD1C32C" w14:textId="13DDDAFE" w:rsidR="0048739C" w:rsidRDefault="0048739C" w:rsidP="00CB1C6A">
            <w:r w:rsidRPr="004909D9">
              <w:rPr>
                <w:noProof/>
                <w:lang w:eastAsia="en-AU"/>
              </w:rPr>
              <w:drawing>
                <wp:anchor distT="0" distB="0" distL="114300" distR="114300" simplePos="0" relativeHeight="251664384" behindDoc="1" locked="0" layoutInCell="1" allowOverlap="1" wp14:anchorId="78C80D91" wp14:editId="79BF9B09">
                  <wp:simplePos x="0" y="0"/>
                  <wp:positionH relativeFrom="margin">
                    <wp:posOffset>0</wp:posOffset>
                  </wp:positionH>
                  <wp:positionV relativeFrom="margin">
                    <wp:posOffset>-52705</wp:posOffset>
                  </wp:positionV>
                  <wp:extent cx="6861176" cy="1944000"/>
                  <wp:effectExtent l="0" t="0" r="0" b="0"/>
                  <wp:wrapNone/>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79395568" w14:textId="22C5A87F" w:rsidR="0048739C" w:rsidRDefault="0048739C" w:rsidP="00CB1C6A"/>
        </w:tc>
        <w:tc>
          <w:tcPr>
            <w:tcW w:w="2158" w:type="dxa"/>
            <w:tcBorders>
              <w:bottom w:val="single" w:sz="18" w:space="0" w:color="476166" w:themeColor="accent1"/>
            </w:tcBorders>
          </w:tcPr>
          <w:p w14:paraId="278E8299" w14:textId="77777777" w:rsidR="0048739C" w:rsidRDefault="0048739C" w:rsidP="00CB1C6A"/>
        </w:tc>
        <w:tc>
          <w:tcPr>
            <w:tcW w:w="2158" w:type="dxa"/>
            <w:tcBorders>
              <w:bottom w:val="single" w:sz="18" w:space="0" w:color="476166" w:themeColor="accent1"/>
            </w:tcBorders>
          </w:tcPr>
          <w:p w14:paraId="2134FF53" w14:textId="77777777" w:rsidR="0048739C" w:rsidRDefault="0048739C" w:rsidP="00CB1C6A"/>
        </w:tc>
        <w:tc>
          <w:tcPr>
            <w:tcW w:w="8632" w:type="dxa"/>
            <w:gridSpan w:val="2"/>
          </w:tcPr>
          <w:p w14:paraId="0933E188" w14:textId="77777777" w:rsidR="0048739C" w:rsidRDefault="0048739C" w:rsidP="00CB1C6A"/>
        </w:tc>
      </w:tr>
      <w:tr w:rsidR="0048739C" w14:paraId="51FEE778" w14:textId="77777777" w:rsidTr="0048739C">
        <w:trPr>
          <w:trHeight w:val="800"/>
        </w:trPr>
        <w:tc>
          <w:tcPr>
            <w:tcW w:w="2158" w:type="dxa"/>
            <w:gridSpan w:val="2"/>
            <w:tcBorders>
              <w:right w:val="single" w:sz="18" w:space="0" w:color="476166" w:themeColor="accent1"/>
            </w:tcBorders>
          </w:tcPr>
          <w:p w14:paraId="44FDDD08" w14:textId="77777777" w:rsidR="0048739C" w:rsidRDefault="0048739C" w:rsidP="00CB1C6A"/>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A155D89" w14:textId="3E9296D3" w:rsidR="0048739C" w:rsidRDefault="0048739C" w:rsidP="00CB1C6A">
            <w:pPr>
              <w:pStyle w:val="Heading4"/>
            </w:pPr>
            <w:r>
              <w:t>Addition Hashing</w:t>
            </w:r>
          </w:p>
        </w:tc>
        <w:tc>
          <w:tcPr>
            <w:tcW w:w="8632" w:type="dxa"/>
            <w:gridSpan w:val="2"/>
            <w:tcBorders>
              <w:left w:val="single" w:sz="18" w:space="0" w:color="476166" w:themeColor="accent1"/>
            </w:tcBorders>
          </w:tcPr>
          <w:p w14:paraId="00B2449D" w14:textId="77777777" w:rsidR="0048739C" w:rsidRDefault="0048739C" w:rsidP="00CB1C6A"/>
        </w:tc>
      </w:tr>
      <w:tr w:rsidR="0048739C" w14:paraId="505A5604" w14:textId="77777777" w:rsidTr="0048739C">
        <w:tc>
          <w:tcPr>
            <w:tcW w:w="2158" w:type="dxa"/>
            <w:gridSpan w:val="2"/>
          </w:tcPr>
          <w:p w14:paraId="3B02B56C" w14:textId="77777777" w:rsidR="0048739C" w:rsidRDefault="0048739C" w:rsidP="00CB1C6A"/>
        </w:tc>
        <w:tc>
          <w:tcPr>
            <w:tcW w:w="2158" w:type="dxa"/>
            <w:tcBorders>
              <w:top w:val="single" w:sz="18" w:space="0" w:color="476166" w:themeColor="accent1"/>
            </w:tcBorders>
          </w:tcPr>
          <w:p w14:paraId="71F6B278" w14:textId="77777777" w:rsidR="0048739C" w:rsidRDefault="0048739C" w:rsidP="00CB1C6A"/>
        </w:tc>
        <w:tc>
          <w:tcPr>
            <w:tcW w:w="2158" w:type="dxa"/>
            <w:tcBorders>
              <w:top w:val="single" w:sz="18" w:space="0" w:color="476166" w:themeColor="accent1"/>
            </w:tcBorders>
          </w:tcPr>
          <w:p w14:paraId="20299550" w14:textId="77777777" w:rsidR="0048739C" w:rsidRDefault="0048739C" w:rsidP="00CB1C6A"/>
        </w:tc>
        <w:tc>
          <w:tcPr>
            <w:tcW w:w="2158" w:type="dxa"/>
            <w:tcBorders>
              <w:top w:val="single" w:sz="18" w:space="0" w:color="476166" w:themeColor="accent1"/>
            </w:tcBorders>
          </w:tcPr>
          <w:p w14:paraId="7651F14E" w14:textId="77777777" w:rsidR="0048739C" w:rsidRDefault="0048739C" w:rsidP="00CB1C6A"/>
        </w:tc>
        <w:tc>
          <w:tcPr>
            <w:tcW w:w="8632" w:type="dxa"/>
            <w:gridSpan w:val="2"/>
          </w:tcPr>
          <w:p w14:paraId="40A335F9" w14:textId="77777777" w:rsidR="0048739C" w:rsidRDefault="0048739C" w:rsidP="00CB1C6A"/>
        </w:tc>
      </w:tr>
      <w:tr w:rsidR="0048739C" w14:paraId="3F4C16F4" w14:textId="77777777" w:rsidTr="0048739C">
        <w:trPr>
          <w:trHeight w:val="4546"/>
        </w:trPr>
        <w:tc>
          <w:tcPr>
            <w:tcW w:w="1079" w:type="dxa"/>
          </w:tcPr>
          <w:p w14:paraId="34A2B903" w14:textId="77777777" w:rsidR="0048739C" w:rsidRDefault="0048739C" w:rsidP="00CB1C6A"/>
        </w:tc>
        <w:tc>
          <w:tcPr>
            <w:tcW w:w="8632" w:type="dxa"/>
            <w:gridSpan w:val="5"/>
            <w:tcBorders>
              <w:top w:val="single" w:sz="18" w:space="0" w:color="476166" w:themeColor="accent1"/>
              <w:bottom w:val="single" w:sz="18" w:space="0" w:color="476166" w:themeColor="accent1"/>
            </w:tcBorders>
          </w:tcPr>
          <w:p w14:paraId="62BFBA7F" w14:textId="77777777" w:rsidR="0048739C" w:rsidRDefault="0048739C" w:rsidP="00A2065D">
            <w:pPr>
              <w:spacing w:line="360" w:lineRule="auto"/>
            </w:pPr>
          </w:p>
          <w:p w14:paraId="5BCD2E20" w14:textId="5654B8E0" w:rsidR="0048739C" w:rsidRDefault="0048739C" w:rsidP="00A2065D">
            <w:pPr>
              <w:pStyle w:val="Text"/>
              <w:spacing w:line="360" w:lineRule="auto"/>
            </w:pPr>
            <w:r>
              <w:t xml:space="preserve">The addition hashing </w:t>
            </w:r>
            <w:r w:rsidR="002D53F5">
              <w:t xml:space="preserve">is the addition of the ASCII value for each character value included in the string provided as key. This makes the hashing function very inefficient for the data given as the length of the parameters are the same and make the range of numbers that can be achieved very limited. As shown in the spread sheet and the histogram, most indices are set to 0 chains as there are no data stored within them. The maximum chaining within this hashing function is 265, showing that the collision is high. The total collisions that happened, is 45432, which is the highest out of the three hashing functions used. </w:t>
            </w:r>
          </w:p>
          <w:p w14:paraId="7084D0DB" w14:textId="77777777" w:rsidR="0048739C" w:rsidRDefault="0048739C" w:rsidP="00A2065D">
            <w:pPr>
              <w:pStyle w:val="Text"/>
              <w:spacing w:line="360" w:lineRule="auto"/>
            </w:pPr>
          </w:p>
          <w:p w14:paraId="5C8434D5" w14:textId="77777777" w:rsidR="0048739C" w:rsidRDefault="0048739C" w:rsidP="00A2065D">
            <w:pPr>
              <w:pStyle w:val="Text"/>
              <w:spacing w:line="360" w:lineRule="auto"/>
            </w:pPr>
          </w:p>
          <w:p w14:paraId="172FBF2C" w14:textId="77777777" w:rsidR="0048739C" w:rsidRDefault="0048739C" w:rsidP="00A2065D">
            <w:pPr>
              <w:pStyle w:val="Text"/>
              <w:spacing w:line="360" w:lineRule="auto"/>
            </w:pPr>
          </w:p>
          <w:p w14:paraId="44A5CC53" w14:textId="77777777" w:rsidR="0048739C" w:rsidRDefault="0048739C" w:rsidP="00A2065D">
            <w:pPr>
              <w:pStyle w:val="Text"/>
              <w:spacing w:line="360" w:lineRule="auto"/>
            </w:pPr>
          </w:p>
          <w:p w14:paraId="332493ED" w14:textId="77777777" w:rsidR="0048739C" w:rsidRDefault="0048739C" w:rsidP="00A2065D">
            <w:pPr>
              <w:pStyle w:val="Text"/>
              <w:spacing w:line="360" w:lineRule="auto"/>
            </w:pPr>
          </w:p>
          <w:p w14:paraId="49F00A8B" w14:textId="77777777" w:rsidR="0048739C" w:rsidRDefault="0048739C" w:rsidP="00A2065D">
            <w:pPr>
              <w:pStyle w:val="Text"/>
              <w:spacing w:line="360" w:lineRule="auto"/>
            </w:pPr>
          </w:p>
          <w:p w14:paraId="32B8B142" w14:textId="77777777" w:rsidR="0048739C" w:rsidRDefault="0048739C" w:rsidP="00A2065D">
            <w:pPr>
              <w:pStyle w:val="Text"/>
              <w:spacing w:line="360" w:lineRule="auto"/>
            </w:pPr>
          </w:p>
          <w:p w14:paraId="70628EF3" w14:textId="18D15BBA" w:rsidR="0048739C" w:rsidRDefault="0048739C" w:rsidP="00A2065D">
            <w:pPr>
              <w:pStyle w:val="Text"/>
              <w:spacing w:line="360" w:lineRule="auto"/>
            </w:pPr>
          </w:p>
        </w:tc>
        <w:tc>
          <w:tcPr>
            <w:tcW w:w="7553" w:type="dxa"/>
          </w:tcPr>
          <w:p w14:paraId="1012E0F0" w14:textId="77777777" w:rsidR="0048739C" w:rsidRDefault="0048739C" w:rsidP="00CB1C6A"/>
        </w:tc>
      </w:tr>
    </w:tbl>
    <w:p w14:paraId="77636976" w14:textId="0CFBFB1C" w:rsidR="0048739C" w:rsidRDefault="0048739C"/>
    <w:p w14:paraId="39DD1D57" w14:textId="72BB66F9" w:rsidR="00783226" w:rsidRDefault="00783226"/>
    <w:tbl>
      <w:tblPr>
        <w:tblStyle w:val="TableGrid"/>
        <w:tblW w:w="17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7553"/>
      </w:tblGrid>
      <w:tr w:rsidR="00783226" w14:paraId="57224496" w14:textId="77777777" w:rsidTr="00CB1C6A">
        <w:trPr>
          <w:trHeight w:val="2537"/>
        </w:trPr>
        <w:tc>
          <w:tcPr>
            <w:tcW w:w="2158" w:type="dxa"/>
            <w:gridSpan w:val="2"/>
          </w:tcPr>
          <w:p w14:paraId="099A61E3" w14:textId="77777777" w:rsidR="00783226" w:rsidRDefault="00783226" w:rsidP="00CB1C6A">
            <w:r w:rsidRPr="004909D9">
              <w:rPr>
                <w:noProof/>
                <w:lang w:eastAsia="en-AU"/>
              </w:rPr>
              <w:drawing>
                <wp:anchor distT="0" distB="0" distL="114300" distR="114300" simplePos="0" relativeHeight="251666432" behindDoc="1" locked="0" layoutInCell="1" allowOverlap="1" wp14:anchorId="5F1BFD0B" wp14:editId="4FC7701A">
                  <wp:simplePos x="0" y="0"/>
                  <wp:positionH relativeFrom="margin">
                    <wp:posOffset>0</wp:posOffset>
                  </wp:positionH>
                  <wp:positionV relativeFrom="margin">
                    <wp:posOffset>-52705</wp:posOffset>
                  </wp:positionV>
                  <wp:extent cx="6861176" cy="1944000"/>
                  <wp:effectExtent l="0" t="0" r="0" b="0"/>
                  <wp:wrapNone/>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2A9ED9A" w14:textId="77777777" w:rsidR="00783226" w:rsidRDefault="00783226" w:rsidP="00CB1C6A"/>
        </w:tc>
        <w:tc>
          <w:tcPr>
            <w:tcW w:w="2158" w:type="dxa"/>
            <w:tcBorders>
              <w:bottom w:val="single" w:sz="18" w:space="0" w:color="476166" w:themeColor="accent1"/>
            </w:tcBorders>
          </w:tcPr>
          <w:p w14:paraId="4C0CDFE5" w14:textId="77777777" w:rsidR="00783226" w:rsidRDefault="00783226" w:rsidP="00CB1C6A"/>
        </w:tc>
        <w:tc>
          <w:tcPr>
            <w:tcW w:w="2158" w:type="dxa"/>
            <w:tcBorders>
              <w:bottom w:val="single" w:sz="18" w:space="0" w:color="476166" w:themeColor="accent1"/>
            </w:tcBorders>
          </w:tcPr>
          <w:p w14:paraId="24F641D1" w14:textId="77777777" w:rsidR="00783226" w:rsidRDefault="00783226" w:rsidP="00CB1C6A"/>
        </w:tc>
        <w:tc>
          <w:tcPr>
            <w:tcW w:w="8632" w:type="dxa"/>
            <w:gridSpan w:val="2"/>
          </w:tcPr>
          <w:p w14:paraId="1647AF71" w14:textId="77777777" w:rsidR="00783226" w:rsidRDefault="00783226" w:rsidP="00CB1C6A"/>
        </w:tc>
      </w:tr>
      <w:tr w:rsidR="00783226" w14:paraId="57746C14" w14:textId="77777777" w:rsidTr="00CB1C6A">
        <w:trPr>
          <w:trHeight w:val="800"/>
        </w:trPr>
        <w:tc>
          <w:tcPr>
            <w:tcW w:w="2158" w:type="dxa"/>
            <w:gridSpan w:val="2"/>
            <w:tcBorders>
              <w:right w:val="single" w:sz="18" w:space="0" w:color="476166" w:themeColor="accent1"/>
            </w:tcBorders>
          </w:tcPr>
          <w:p w14:paraId="58AE13B8" w14:textId="77777777" w:rsidR="00783226" w:rsidRDefault="00783226" w:rsidP="00CB1C6A"/>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93762E5" w14:textId="026E1387" w:rsidR="00783226" w:rsidRDefault="00783226" w:rsidP="00CB1C6A">
            <w:pPr>
              <w:pStyle w:val="Heading4"/>
            </w:pPr>
            <w:r>
              <w:t>Multiplication</w:t>
            </w:r>
            <w:r>
              <w:t xml:space="preserve"> Hashing</w:t>
            </w:r>
          </w:p>
        </w:tc>
        <w:tc>
          <w:tcPr>
            <w:tcW w:w="8632" w:type="dxa"/>
            <w:gridSpan w:val="2"/>
            <w:tcBorders>
              <w:left w:val="single" w:sz="18" w:space="0" w:color="476166" w:themeColor="accent1"/>
            </w:tcBorders>
          </w:tcPr>
          <w:p w14:paraId="4CD9B7FE" w14:textId="77777777" w:rsidR="00783226" w:rsidRDefault="00783226" w:rsidP="00CB1C6A"/>
        </w:tc>
      </w:tr>
      <w:tr w:rsidR="00783226" w14:paraId="24FE6EE8" w14:textId="77777777" w:rsidTr="00CB1C6A">
        <w:tc>
          <w:tcPr>
            <w:tcW w:w="2158" w:type="dxa"/>
            <w:gridSpan w:val="2"/>
          </w:tcPr>
          <w:p w14:paraId="28632F2E" w14:textId="77777777" w:rsidR="00783226" w:rsidRDefault="00783226" w:rsidP="00CB1C6A"/>
        </w:tc>
        <w:tc>
          <w:tcPr>
            <w:tcW w:w="2158" w:type="dxa"/>
            <w:tcBorders>
              <w:top w:val="single" w:sz="18" w:space="0" w:color="476166" w:themeColor="accent1"/>
            </w:tcBorders>
          </w:tcPr>
          <w:p w14:paraId="0015D17B" w14:textId="77777777" w:rsidR="00783226" w:rsidRDefault="00783226" w:rsidP="00CB1C6A"/>
        </w:tc>
        <w:tc>
          <w:tcPr>
            <w:tcW w:w="2158" w:type="dxa"/>
            <w:tcBorders>
              <w:top w:val="single" w:sz="18" w:space="0" w:color="476166" w:themeColor="accent1"/>
            </w:tcBorders>
          </w:tcPr>
          <w:p w14:paraId="60120006" w14:textId="77777777" w:rsidR="00783226" w:rsidRDefault="00783226" w:rsidP="00CB1C6A"/>
        </w:tc>
        <w:tc>
          <w:tcPr>
            <w:tcW w:w="2158" w:type="dxa"/>
            <w:tcBorders>
              <w:top w:val="single" w:sz="18" w:space="0" w:color="476166" w:themeColor="accent1"/>
            </w:tcBorders>
          </w:tcPr>
          <w:p w14:paraId="2D97C3B1" w14:textId="77777777" w:rsidR="00783226" w:rsidRDefault="00783226" w:rsidP="00CB1C6A"/>
        </w:tc>
        <w:tc>
          <w:tcPr>
            <w:tcW w:w="8632" w:type="dxa"/>
            <w:gridSpan w:val="2"/>
          </w:tcPr>
          <w:p w14:paraId="323B38CA" w14:textId="77777777" w:rsidR="00783226" w:rsidRDefault="00783226" w:rsidP="00CB1C6A"/>
        </w:tc>
      </w:tr>
      <w:tr w:rsidR="00783226" w14:paraId="1188E8B7" w14:textId="77777777" w:rsidTr="00CB1C6A">
        <w:trPr>
          <w:trHeight w:val="4546"/>
        </w:trPr>
        <w:tc>
          <w:tcPr>
            <w:tcW w:w="1079" w:type="dxa"/>
          </w:tcPr>
          <w:p w14:paraId="4FF185BC" w14:textId="77777777" w:rsidR="00783226" w:rsidRDefault="00783226" w:rsidP="00CB1C6A"/>
        </w:tc>
        <w:tc>
          <w:tcPr>
            <w:tcW w:w="8632" w:type="dxa"/>
            <w:gridSpan w:val="5"/>
            <w:tcBorders>
              <w:top w:val="single" w:sz="18" w:space="0" w:color="476166" w:themeColor="accent1"/>
              <w:bottom w:val="single" w:sz="18" w:space="0" w:color="476166" w:themeColor="accent1"/>
            </w:tcBorders>
          </w:tcPr>
          <w:p w14:paraId="5D06DDAE" w14:textId="77777777" w:rsidR="00A2065D" w:rsidRDefault="00A2065D" w:rsidP="00A2065D">
            <w:pPr>
              <w:pStyle w:val="Text"/>
              <w:spacing w:line="360" w:lineRule="auto"/>
            </w:pPr>
          </w:p>
          <w:p w14:paraId="125B1979" w14:textId="4BECF885" w:rsidR="00A2065D" w:rsidRDefault="00783226" w:rsidP="00A2065D">
            <w:pPr>
              <w:pStyle w:val="Text"/>
              <w:spacing w:line="360" w:lineRule="auto"/>
            </w:pPr>
            <w:r>
              <w:t xml:space="preserve">Multiplication hashing indicates that the ASCII values are being </w:t>
            </w:r>
          </w:p>
          <w:p w14:paraId="355422FD" w14:textId="12F64778" w:rsidR="00783226" w:rsidRDefault="00783226" w:rsidP="00A2065D">
            <w:pPr>
              <w:pStyle w:val="Text"/>
              <w:spacing w:line="360" w:lineRule="auto"/>
            </w:pPr>
            <w:r>
              <w:t xml:space="preserve">multiplied together. The exact function that I used takes in account two things, the total value of the hash value that is being increased and the value that it is being multiplied by. If the hashing value reaches the maximum long value, then it will cause many collisions. Therefore, I have a value that checks if the hash value has reached the maximum long value and divides it by the next ASCII value multiplied by the index of the character. If that has not happened, the hash value is multiplied by the ASCII value and then divided by index of the character + 2 to keep the total value down and random. This algorithm was very efficient as it spread the data evenly between the indices of the array with the maximum chain of 25 and minimum of 2. The standard deviation was 3.30 and total collision was 42155. For further evaluation visit second sheet of the spreadsheet. </w:t>
            </w:r>
            <w:r w:rsidR="00A2065D">
              <w:t>This hashing function was the second most efficient algorithm used in this test.</w:t>
            </w:r>
          </w:p>
          <w:p w14:paraId="230585D9" w14:textId="25ECA076" w:rsidR="00A2065D" w:rsidRDefault="00A2065D" w:rsidP="00A2065D">
            <w:pPr>
              <w:pStyle w:val="Text"/>
              <w:spacing w:line="360" w:lineRule="auto"/>
            </w:pPr>
          </w:p>
          <w:p w14:paraId="77CF19A0" w14:textId="77777777" w:rsidR="00783226" w:rsidRDefault="00783226" w:rsidP="00A2065D">
            <w:pPr>
              <w:pStyle w:val="Text"/>
              <w:spacing w:line="360" w:lineRule="auto"/>
            </w:pPr>
          </w:p>
        </w:tc>
        <w:tc>
          <w:tcPr>
            <w:tcW w:w="7553" w:type="dxa"/>
          </w:tcPr>
          <w:p w14:paraId="5F170788" w14:textId="77777777" w:rsidR="00783226" w:rsidRDefault="00783226" w:rsidP="00CB1C6A"/>
        </w:tc>
      </w:tr>
    </w:tbl>
    <w:p w14:paraId="4C547511" w14:textId="77777777" w:rsidR="00783226" w:rsidRDefault="00783226" w:rsidP="00783226"/>
    <w:p w14:paraId="1A6A4C88" w14:textId="28DBD372" w:rsidR="00783226" w:rsidRDefault="00783226"/>
    <w:tbl>
      <w:tblPr>
        <w:tblStyle w:val="TableGrid"/>
        <w:tblW w:w="17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7553"/>
      </w:tblGrid>
      <w:tr w:rsidR="00A2065D" w14:paraId="27025A95" w14:textId="77777777" w:rsidTr="00CB1C6A">
        <w:trPr>
          <w:trHeight w:val="2537"/>
        </w:trPr>
        <w:tc>
          <w:tcPr>
            <w:tcW w:w="2158" w:type="dxa"/>
            <w:gridSpan w:val="2"/>
          </w:tcPr>
          <w:p w14:paraId="2FC23077" w14:textId="77777777" w:rsidR="00A2065D" w:rsidRDefault="00A2065D" w:rsidP="00CB1C6A">
            <w:r w:rsidRPr="004909D9">
              <w:rPr>
                <w:noProof/>
                <w:lang w:eastAsia="en-AU"/>
              </w:rPr>
              <w:lastRenderedPageBreak/>
              <w:drawing>
                <wp:anchor distT="0" distB="0" distL="114300" distR="114300" simplePos="0" relativeHeight="251668480" behindDoc="1" locked="0" layoutInCell="1" allowOverlap="1" wp14:anchorId="42B69A9D" wp14:editId="725644B6">
                  <wp:simplePos x="0" y="0"/>
                  <wp:positionH relativeFrom="margin">
                    <wp:posOffset>0</wp:posOffset>
                  </wp:positionH>
                  <wp:positionV relativeFrom="margin">
                    <wp:posOffset>-52705</wp:posOffset>
                  </wp:positionV>
                  <wp:extent cx="6861176" cy="1944000"/>
                  <wp:effectExtent l="0" t="0" r="0" b="0"/>
                  <wp:wrapNone/>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47CA00A6" w14:textId="77777777" w:rsidR="00A2065D" w:rsidRDefault="00A2065D" w:rsidP="00CB1C6A"/>
        </w:tc>
        <w:tc>
          <w:tcPr>
            <w:tcW w:w="2158" w:type="dxa"/>
            <w:tcBorders>
              <w:bottom w:val="single" w:sz="18" w:space="0" w:color="476166" w:themeColor="accent1"/>
            </w:tcBorders>
          </w:tcPr>
          <w:p w14:paraId="2B87BBB8" w14:textId="77777777" w:rsidR="00A2065D" w:rsidRDefault="00A2065D" w:rsidP="00CB1C6A"/>
        </w:tc>
        <w:tc>
          <w:tcPr>
            <w:tcW w:w="2158" w:type="dxa"/>
            <w:tcBorders>
              <w:bottom w:val="single" w:sz="18" w:space="0" w:color="476166" w:themeColor="accent1"/>
            </w:tcBorders>
          </w:tcPr>
          <w:p w14:paraId="11394C67" w14:textId="77777777" w:rsidR="00A2065D" w:rsidRDefault="00A2065D" w:rsidP="00CB1C6A"/>
        </w:tc>
        <w:tc>
          <w:tcPr>
            <w:tcW w:w="8632" w:type="dxa"/>
            <w:gridSpan w:val="2"/>
          </w:tcPr>
          <w:p w14:paraId="5E34B4A1" w14:textId="77777777" w:rsidR="00A2065D" w:rsidRDefault="00A2065D" w:rsidP="00CB1C6A"/>
        </w:tc>
      </w:tr>
      <w:tr w:rsidR="00A2065D" w14:paraId="764D0CD3" w14:textId="77777777" w:rsidTr="00CB1C6A">
        <w:trPr>
          <w:trHeight w:val="800"/>
        </w:trPr>
        <w:tc>
          <w:tcPr>
            <w:tcW w:w="2158" w:type="dxa"/>
            <w:gridSpan w:val="2"/>
            <w:tcBorders>
              <w:right w:val="single" w:sz="18" w:space="0" w:color="476166" w:themeColor="accent1"/>
            </w:tcBorders>
          </w:tcPr>
          <w:p w14:paraId="2059D4A8" w14:textId="77777777" w:rsidR="00A2065D" w:rsidRDefault="00A2065D" w:rsidP="00CB1C6A"/>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13FF24C" w14:textId="2E91835D" w:rsidR="00A2065D" w:rsidRDefault="00A2065D" w:rsidP="00CB1C6A">
            <w:pPr>
              <w:pStyle w:val="Heading4"/>
            </w:pPr>
            <w:r>
              <w:t>SDBM Variation</w:t>
            </w:r>
            <w:r>
              <w:t xml:space="preserve"> Hashing</w:t>
            </w:r>
          </w:p>
        </w:tc>
        <w:tc>
          <w:tcPr>
            <w:tcW w:w="8632" w:type="dxa"/>
            <w:gridSpan w:val="2"/>
            <w:tcBorders>
              <w:left w:val="single" w:sz="18" w:space="0" w:color="476166" w:themeColor="accent1"/>
            </w:tcBorders>
          </w:tcPr>
          <w:p w14:paraId="7D3F0919" w14:textId="77777777" w:rsidR="00A2065D" w:rsidRDefault="00A2065D" w:rsidP="00CB1C6A"/>
        </w:tc>
      </w:tr>
      <w:tr w:rsidR="00A2065D" w14:paraId="51056F42" w14:textId="77777777" w:rsidTr="00CB1C6A">
        <w:tc>
          <w:tcPr>
            <w:tcW w:w="2158" w:type="dxa"/>
            <w:gridSpan w:val="2"/>
          </w:tcPr>
          <w:p w14:paraId="04F1E787" w14:textId="77777777" w:rsidR="00A2065D" w:rsidRDefault="00A2065D" w:rsidP="00CB1C6A"/>
        </w:tc>
        <w:tc>
          <w:tcPr>
            <w:tcW w:w="2158" w:type="dxa"/>
            <w:tcBorders>
              <w:top w:val="single" w:sz="18" w:space="0" w:color="476166" w:themeColor="accent1"/>
            </w:tcBorders>
          </w:tcPr>
          <w:p w14:paraId="4F4BD6AC" w14:textId="77777777" w:rsidR="00A2065D" w:rsidRDefault="00A2065D" w:rsidP="00CB1C6A"/>
        </w:tc>
        <w:tc>
          <w:tcPr>
            <w:tcW w:w="2158" w:type="dxa"/>
            <w:tcBorders>
              <w:top w:val="single" w:sz="18" w:space="0" w:color="476166" w:themeColor="accent1"/>
            </w:tcBorders>
          </w:tcPr>
          <w:p w14:paraId="2B7759E7" w14:textId="77777777" w:rsidR="00A2065D" w:rsidRDefault="00A2065D" w:rsidP="00CB1C6A"/>
        </w:tc>
        <w:tc>
          <w:tcPr>
            <w:tcW w:w="2158" w:type="dxa"/>
            <w:tcBorders>
              <w:top w:val="single" w:sz="18" w:space="0" w:color="476166" w:themeColor="accent1"/>
            </w:tcBorders>
          </w:tcPr>
          <w:p w14:paraId="1CC0CF75" w14:textId="77777777" w:rsidR="00A2065D" w:rsidRDefault="00A2065D" w:rsidP="00CB1C6A"/>
        </w:tc>
        <w:tc>
          <w:tcPr>
            <w:tcW w:w="8632" w:type="dxa"/>
            <w:gridSpan w:val="2"/>
          </w:tcPr>
          <w:p w14:paraId="2BE37B7F" w14:textId="77777777" w:rsidR="00A2065D" w:rsidRDefault="00A2065D" w:rsidP="00CB1C6A"/>
        </w:tc>
      </w:tr>
      <w:tr w:rsidR="00A2065D" w14:paraId="6E7BF0A0" w14:textId="77777777" w:rsidTr="00CB1C6A">
        <w:trPr>
          <w:trHeight w:val="4546"/>
        </w:trPr>
        <w:tc>
          <w:tcPr>
            <w:tcW w:w="1079" w:type="dxa"/>
          </w:tcPr>
          <w:p w14:paraId="588A12B0" w14:textId="77777777" w:rsidR="00A2065D" w:rsidRDefault="00A2065D" w:rsidP="00CB1C6A"/>
        </w:tc>
        <w:tc>
          <w:tcPr>
            <w:tcW w:w="8632" w:type="dxa"/>
            <w:gridSpan w:val="5"/>
            <w:tcBorders>
              <w:top w:val="single" w:sz="18" w:space="0" w:color="476166" w:themeColor="accent1"/>
              <w:bottom w:val="single" w:sz="18" w:space="0" w:color="476166" w:themeColor="accent1"/>
            </w:tcBorders>
          </w:tcPr>
          <w:p w14:paraId="43FBD05D" w14:textId="77777777" w:rsidR="00A2065D" w:rsidRDefault="00A2065D" w:rsidP="00CB1C6A">
            <w:pPr>
              <w:pStyle w:val="Text"/>
              <w:spacing w:line="360" w:lineRule="auto"/>
            </w:pPr>
          </w:p>
          <w:p w14:paraId="74A50732" w14:textId="77777777" w:rsidR="00004CC0" w:rsidRDefault="00A2065D" w:rsidP="00CB1C6A">
            <w:pPr>
              <w:pStyle w:val="Text"/>
              <w:spacing w:line="360" w:lineRule="auto"/>
            </w:pPr>
            <w:r>
              <w:t>During the hashing, I implemented my own variation of the SDBM hashing function that takes in the key and performs the hashing based on the size of the characters of the key. The variation reduces the size of the ASCII by 17 to change the variation level and reduce the value. Looking at the outcome of this hashing function, it has the minimum value of 3 chains, and maximum of 22. This is a bit more spread compared to the multiplication and has a lower standard deviation of 3.06</w:t>
            </w:r>
            <w:r w:rsidR="00004CC0">
              <w:t xml:space="preserve">. This is very important to note because the total collision was the same between the two (42155) allowing the hashing function to be the best ranked amongst the three. For more information and evaluation visit the spreadsheet attached. </w:t>
            </w:r>
          </w:p>
          <w:p w14:paraId="1DE1F0CC" w14:textId="77777777" w:rsidR="00004CC0" w:rsidRDefault="00004CC0" w:rsidP="00CB1C6A">
            <w:pPr>
              <w:pStyle w:val="Text"/>
              <w:spacing w:line="360" w:lineRule="auto"/>
            </w:pPr>
          </w:p>
          <w:p w14:paraId="3B4FC5EC" w14:textId="77777777" w:rsidR="00004CC0" w:rsidRDefault="00004CC0" w:rsidP="00CB1C6A">
            <w:pPr>
              <w:pStyle w:val="Text"/>
              <w:spacing w:line="360" w:lineRule="auto"/>
            </w:pPr>
          </w:p>
          <w:p w14:paraId="14C102A1" w14:textId="77777777" w:rsidR="00004CC0" w:rsidRDefault="00004CC0" w:rsidP="00CB1C6A">
            <w:pPr>
              <w:pStyle w:val="Text"/>
              <w:spacing w:line="360" w:lineRule="auto"/>
            </w:pPr>
          </w:p>
          <w:p w14:paraId="3886FBC8" w14:textId="77777777" w:rsidR="00004CC0" w:rsidRDefault="00004CC0" w:rsidP="00CB1C6A">
            <w:pPr>
              <w:pStyle w:val="Text"/>
              <w:spacing w:line="360" w:lineRule="auto"/>
            </w:pPr>
          </w:p>
          <w:p w14:paraId="68B9ACC0" w14:textId="2D75EF10" w:rsidR="00A2065D" w:rsidRDefault="00004CC0" w:rsidP="00CB1C6A">
            <w:pPr>
              <w:pStyle w:val="Text"/>
              <w:spacing w:line="360" w:lineRule="auto"/>
            </w:pPr>
            <w:r>
              <w:t xml:space="preserve"> </w:t>
            </w:r>
          </w:p>
          <w:p w14:paraId="3625288D" w14:textId="77777777" w:rsidR="00A2065D" w:rsidRDefault="00A2065D" w:rsidP="00CB1C6A">
            <w:pPr>
              <w:pStyle w:val="Text"/>
              <w:spacing w:line="360" w:lineRule="auto"/>
            </w:pPr>
          </w:p>
          <w:p w14:paraId="4A918B27" w14:textId="77777777" w:rsidR="00A2065D" w:rsidRDefault="00A2065D" w:rsidP="00CB1C6A">
            <w:pPr>
              <w:pStyle w:val="Text"/>
              <w:spacing w:line="360" w:lineRule="auto"/>
            </w:pPr>
          </w:p>
        </w:tc>
        <w:tc>
          <w:tcPr>
            <w:tcW w:w="7553" w:type="dxa"/>
          </w:tcPr>
          <w:p w14:paraId="4C944084" w14:textId="77777777" w:rsidR="00A2065D" w:rsidRDefault="00A2065D" w:rsidP="00CB1C6A"/>
        </w:tc>
      </w:tr>
    </w:tbl>
    <w:p w14:paraId="23CB20D0" w14:textId="77777777" w:rsidR="00A2065D" w:rsidRDefault="00A2065D" w:rsidP="00A2065D"/>
    <w:p w14:paraId="144B81E0" w14:textId="77777777" w:rsidR="00A2065D" w:rsidRDefault="00A2065D"/>
    <w:sectPr w:rsidR="00A2065D" w:rsidSect="00E74B29">
      <w:footerReference w:type="even" r:id="rId12"/>
      <w:footerReference w:type="default" r:id="rId13"/>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AA7ED" w14:textId="77777777" w:rsidR="006E69F6" w:rsidRDefault="006E69F6" w:rsidP="00E74B29">
      <w:r>
        <w:separator/>
      </w:r>
    </w:p>
  </w:endnote>
  <w:endnote w:type="continuationSeparator" w:id="0">
    <w:p w14:paraId="73F5CAE9" w14:textId="77777777" w:rsidR="006E69F6" w:rsidRDefault="006E69F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936648"/>
      <w:docPartObj>
        <w:docPartGallery w:val="Page Numbers (Bottom of Page)"/>
        <w:docPartUnique/>
      </w:docPartObj>
    </w:sdtPr>
    <w:sdtEndPr>
      <w:rPr>
        <w:rStyle w:val="PageNumber"/>
      </w:rPr>
    </w:sdtEndPr>
    <w:sdtContent>
      <w:p w14:paraId="4E106DCB"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50D15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2D7FF"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336C2A53" w14:textId="77777777" w:rsidTr="006709F1">
      <w:tc>
        <w:tcPr>
          <w:tcW w:w="1079" w:type="dxa"/>
        </w:tcPr>
        <w:p w14:paraId="3E8550A4" w14:textId="77777777" w:rsidR="00E74B29" w:rsidRPr="00E74B29" w:rsidRDefault="00E74B29" w:rsidP="006709F1">
          <w:pPr>
            <w:pStyle w:val="Footer"/>
          </w:pPr>
        </w:p>
      </w:tc>
      <w:tc>
        <w:tcPr>
          <w:tcW w:w="5395" w:type="dxa"/>
        </w:tcPr>
        <w:p w14:paraId="1B7378D9" w14:textId="1790D089" w:rsidR="00E74B29" w:rsidRPr="00874FE7" w:rsidRDefault="003570FB" w:rsidP="006709F1">
          <w:pPr>
            <w:pStyle w:val="Footer"/>
          </w:pPr>
          <w:sdt>
            <w:sdtPr>
              <w:id w:val="707152945"/>
              <w:placeholder>
                <w:docPart w:val="87F91249A7044598BE8F51B4E033BEAE"/>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37EFEB6F"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A27C98F" w14:textId="77777777" w:rsidR="00E74B29" w:rsidRPr="00E74B29" w:rsidRDefault="00E74B29" w:rsidP="006709F1">
          <w:pPr>
            <w:pStyle w:val="Footer"/>
          </w:pPr>
        </w:p>
      </w:tc>
    </w:tr>
  </w:tbl>
  <w:p w14:paraId="57A06E8B"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30890" w14:textId="77777777" w:rsidR="006E69F6" w:rsidRDefault="006E69F6" w:rsidP="00E74B29">
      <w:r>
        <w:separator/>
      </w:r>
    </w:p>
  </w:footnote>
  <w:footnote w:type="continuationSeparator" w:id="0">
    <w:p w14:paraId="42DFE185" w14:textId="77777777" w:rsidR="006E69F6" w:rsidRDefault="006E69F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9F6"/>
    <w:rsid w:val="00004CC0"/>
    <w:rsid w:val="00086FA5"/>
    <w:rsid w:val="000E4641"/>
    <w:rsid w:val="00151F66"/>
    <w:rsid w:val="00177F8D"/>
    <w:rsid w:val="00185F4A"/>
    <w:rsid w:val="002D2200"/>
    <w:rsid w:val="002D53F5"/>
    <w:rsid w:val="003570FB"/>
    <w:rsid w:val="0040564B"/>
    <w:rsid w:val="0048120C"/>
    <w:rsid w:val="0048739C"/>
    <w:rsid w:val="004909D9"/>
    <w:rsid w:val="00521481"/>
    <w:rsid w:val="00665110"/>
    <w:rsid w:val="006709F1"/>
    <w:rsid w:val="006C60E6"/>
    <w:rsid w:val="006E69F6"/>
    <w:rsid w:val="00783226"/>
    <w:rsid w:val="007D0FCF"/>
    <w:rsid w:val="00837914"/>
    <w:rsid w:val="00874FE7"/>
    <w:rsid w:val="00952F7D"/>
    <w:rsid w:val="0095496A"/>
    <w:rsid w:val="009A38BA"/>
    <w:rsid w:val="00A2065D"/>
    <w:rsid w:val="00B43E11"/>
    <w:rsid w:val="00C755AB"/>
    <w:rsid w:val="00D43125"/>
    <w:rsid w:val="00D66A3A"/>
    <w:rsid w:val="00DF198B"/>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F2B0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glossaryDocument" Target="glossary/document.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hnam\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F908578496942F18B6B3C4324FE5670"/>
        <w:category>
          <w:name w:val="General"/>
          <w:gallery w:val="placeholder"/>
        </w:category>
        <w:types>
          <w:type w:val="bbPlcHdr"/>
        </w:types>
        <w:behaviors>
          <w:behavior w:val="content"/>
        </w:behaviors>
        <w:guid w:val="{80AE1FFD-09D6-4B72-A71A-E1B3404E8CB6}"/>
      </w:docPartPr>
      <w:docPartBody>
        <w:p w:rsidR="00000000" w:rsidRDefault="00CF6511">
          <w:pPr>
            <w:pStyle w:val="6F908578496942F18B6B3C4324FE5670"/>
          </w:pPr>
          <w:r w:rsidRPr="00DF198B">
            <w:t>—</w:t>
          </w:r>
        </w:p>
      </w:docPartBody>
    </w:docPart>
    <w:docPart>
      <w:docPartPr>
        <w:name w:val="7CEF7DA4E6E84C98B941A07086731E85"/>
        <w:category>
          <w:name w:val="General"/>
          <w:gallery w:val="placeholder"/>
        </w:category>
        <w:types>
          <w:type w:val="bbPlcHdr"/>
        </w:types>
        <w:behaviors>
          <w:behavior w:val="content"/>
        </w:behaviors>
        <w:guid w:val="{2F62EBAF-DEDC-4F72-9315-E8249171FFDD}"/>
      </w:docPartPr>
      <w:docPartBody>
        <w:p w:rsidR="00000000" w:rsidRDefault="00CF6511">
          <w:pPr>
            <w:pStyle w:val="7CEF7DA4E6E84C98B941A07086731E85"/>
          </w:pPr>
          <w:r w:rsidRPr="00DF198B">
            <w:t>—</w:t>
          </w:r>
        </w:p>
      </w:docPartBody>
    </w:docPart>
    <w:docPart>
      <w:docPartPr>
        <w:name w:val="87F91249A7044598BE8F51B4E033BEAE"/>
        <w:category>
          <w:name w:val="General"/>
          <w:gallery w:val="placeholder"/>
        </w:category>
        <w:types>
          <w:type w:val="bbPlcHdr"/>
        </w:types>
        <w:behaviors>
          <w:behavior w:val="content"/>
        </w:behaviors>
        <w:guid w:val="{62824607-B941-47BC-A9DE-433E526F6BE7}"/>
      </w:docPartPr>
      <w:docPartBody>
        <w:p w:rsidR="00000000" w:rsidRDefault="00CF6511">
          <w:pPr>
            <w:pStyle w:val="87F91249A7044598BE8F51B4E033BEAE"/>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5E0A841A1344E79A11C71228C7FB68">
    <w:name w:val="ED5E0A841A1344E79A11C71228C7FB68"/>
  </w:style>
  <w:style w:type="paragraph" w:customStyle="1" w:styleId="9301CC44E42947A8A55F0AEC3D995C53">
    <w:name w:val="9301CC44E42947A8A55F0AEC3D995C53"/>
  </w:style>
  <w:style w:type="paragraph" w:customStyle="1" w:styleId="E8B5D7D42ED142B69222BA0E6E37C9EF">
    <w:name w:val="E8B5D7D42ED142B69222BA0E6E37C9EF"/>
  </w:style>
  <w:style w:type="paragraph" w:customStyle="1" w:styleId="6F908578496942F18B6B3C4324FE5670">
    <w:name w:val="6F908578496942F18B6B3C4324FE5670"/>
  </w:style>
  <w:style w:type="paragraph" w:customStyle="1" w:styleId="0DA364AA0E0348228F91032781EBC167">
    <w:name w:val="0DA364AA0E0348228F91032781EBC167"/>
  </w:style>
  <w:style w:type="paragraph" w:customStyle="1" w:styleId="7CEF7DA4E6E84C98B941A07086731E85">
    <w:name w:val="7CEF7DA4E6E84C98B941A07086731E85"/>
  </w:style>
  <w:style w:type="paragraph" w:customStyle="1" w:styleId="6A4E7A4B1D254F73972C4926AA4B06DA">
    <w:name w:val="6A4E7A4B1D254F73972C4926AA4B06DA"/>
  </w:style>
  <w:style w:type="paragraph" w:customStyle="1" w:styleId="32717B5CEC88433992F888B5937681BC">
    <w:name w:val="32717B5CEC88433992F888B5937681BC"/>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60743DAECB5C4D55B82C5D9BCA6EDF92">
    <w:name w:val="60743DAECB5C4D55B82C5D9BCA6EDF92"/>
  </w:style>
  <w:style w:type="paragraph" w:customStyle="1" w:styleId="150881FFC35349AFBDEC57C02C8BC1F1">
    <w:name w:val="150881FFC35349AFBDEC57C02C8BC1F1"/>
  </w:style>
  <w:style w:type="paragraph" w:customStyle="1" w:styleId="5FE534D00C594012BEB9FCC78AED4E58">
    <w:name w:val="5FE534D00C594012BEB9FCC78AED4E58"/>
  </w:style>
  <w:style w:type="paragraph" w:customStyle="1" w:styleId="933BB3A27E0744C982AB0A2E1921C174">
    <w:name w:val="933BB3A27E0744C982AB0A2E1921C174"/>
  </w:style>
  <w:style w:type="paragraph" w:customStyle="1" w:styleId="7916355BCA914EC2A61464B1E9E273E0">
    <w:name w:val="7916355BCA914EC2A61464B1E9E273E0"/>
  </w:style>
  <w:style w:type="paragraph" w:customStyle="1" w:styleId="6ED1C990412E4DB597F640066DFAF082">
    <w:name w:val="6ED1C990412E4DB597F640066DFAF082"/>
  </w:style>
  <w:style w:type="paragraph" w:customStyle="1" w:styleId="41A2974CD5D64016BEE8B74BDFBD4C32">
    <w:name w:val="41A2974CD5D64016BEE8B74BDFBD4C32"/>
  </w:style>
  <w:style w:type="paragraph" w:customStyle="1" w:styleId="87F91249A7044598BE8F51B4E033BEAE">
    <w:name w:val="87F91249A7044598BE8F51B4E033BE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6</Pages>
  <Words>591</Words>
  <Characters>3372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2020-03-12T00:57:00Z</dcterms:created>
  <dcterms:modified xsi:type="dcterms:W3CDTF">2020-03-12T02:05:00Z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